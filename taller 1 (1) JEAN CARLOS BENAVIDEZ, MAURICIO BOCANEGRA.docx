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1554"/>
        <w:tblW w:w="94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4966"/>
      </w:tblGrid>
      <w:tr w:rsidR="00A3455F" w:rsidRPr="004E1FF9" w:rsidTr="00C17D4C">
        <w:trPr>
          <w:trHeight w:val="281"/>
        </w:trPr>
        <w:tc>
          <w:tcPr>
            <w:tcW w:w="4503" w:type="dxa"/>
          </w:tcPr>
          <w:p w:rsidR="009103CB" w:rsidRDefault="009103CB" w:rsidP="009103CB">
            <w:pPr>
              <w:pStyle w:val="Prrafodelista"/>
              <w:numPr>
                <w:ilvl w:val="0"/>
                <w:numId w:val="2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Convertir los siguientes números binarios a su equivalente decimal</w:t>
            </w:r>
          </w:p>
          <w:p w:rsidR="009103CB" w:rsidRDefault="009103CB" w:rsidP="009103CB">
            <w:pPr>
              <w:pStyle w:val="Prrafodelista"/>
              <w:numPr>
                <w:ilvl w:val="0"/>
                <w:numId w:val="3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001100</w:t>
            </w:r>
            <w:r w:rsidR="00176DD4">
              <w:rPr>
                <w:rFonts w:ascii="Georgia" w:hAnsi="Georgia"/>
              </w:rPr>
              <w:t xml:space="preserve"> =12</w:t>
            </w:r>
          </w:p>
          <w:p w:rsidR="009103CB" w:rsidRDefault="009103CB" w:rsidP="009103CB">
            <w:pPr>
              <w:pStyle w:val="Prrafodelista"/>
              <w:numPr>
                <w:ilvl w:val="0"/>
                <w:numId w:val="3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100001</w:t>
            </w:r>
            <w:r w:rsidR="00176DD4">
              <w:rPr>
                <w:rFonts w:ascii="Georgia" w:hAnsi="Georgia"/>
              </w:rPr>
              <w:t>=33</w:t>
            </w:r>
          </w:p>
          <w:p w:rsidR="009103CB" w:rsidRDefault="009103CB" w:rsidP="009103CB">
            <w:pPr>
              <w:pStyle w:val="Prrafodelista"/>
              <w:numPr>
                <w:ilvl w:val="0"/>
                <w:numId w:val="3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000011</w:t>
            </w:r>
            <w:r w:rsidR="00176DD4">
              <w:rPr>
                <w:rFonts w:ascii="Georgia" w:hAnsi="Georgia"/>
              </w:rPr>
              <w:t>=3</w:t>
            </w:r>
          </w:p>
          <w:p w:rsidR="009103CB" w:rsidRDefault="009103CB" w:rsidP="009103CB">
            <w:pPr>
              <w:pStyle w:val="Prrafodelista"/>
              <w:numPr>
                <w:ilvl w:val="0"/>
                <w:numId w:val="3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011100</w:t>
            </w:r>
            <w:r w:rsidR="00176DD4">
              <w:rPr>
                <w:rFonts w:ascii="Georgia" w:hAnsi="Georgia"/>
              </w:rPr>
              <w:t>=28</w:t>
            </w:r>
          </w:p>
          <w:p w:rsidR="009103CB" w:rsidRDefault="009103CB" w:rsidP="009103CB">
            <w:pPr>
              <w:pStyle w:val="Prrafodelista"/>
              <w:numPr>
                <w:ilvl w:val="0"/>
                <w:numId w:val="3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111100</w:t>
            </w:r>
            <w:r w:rsidR="00176DD4">
              <w:rPr>
                <w:rFonts w:ascii="Georgia" w:hAnsi="Georgia"/>
              </w:rPr>
              <w:t>=60</w:t>
            </w:r>
          </w:p>
          <w:p w:rsidR="009103CB" w:rsidRDefault="009103CB" w:rsidP="009103CB">
            <w:pPr>
              <w:pStyle w:val="Prrafodelista"/>
              <w:numPr>
                <w:ilvl w:val="0"/>
                <w:numId w:val="3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101010</w:t>
            </w:r>
            <w:r w:rsidR="00176DD4">
              <w:rPr>
                <w:rFonts w:ascii="Georgia" w:hAnsi="Georgia"/>
              </w:rPr>
              <w:t>=42</w:t>
            </w:r>
          </w:p>
          <w:p w:rsidR="009103CB" w:rsidRDefault="009103CB" w:rsidP="009103CB">
            <w:pPr>
              <w:pStyle w:val="Prrafodelista"/>
              <w:numPr>
                <w:ilvl w:val="0"/>
                <w:numId w:val="3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111111</w:t>
            </w:r>
            <w:r w:rsidR="00176DD4">
              <w:rPr>
                <w:rFonts w:ascii="Georgia" w:hAnsi="Georgia"/>
              </w:rPr>
              <w:t>=63</w:t>
            </w:r>
          </w:p>
          <w:p w:rsidR="009103CB" w:rsidRDefault="009103CB" w:rsidP="009103CB">
            <w:pPr>
              <w:pStyle w:val="Prrafodelista"/>
              <w:numPr>
                <w:ilvl w:val="0"/>
                <w:numId w:val="3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100001</w:t>
            </w:r>
            <w:r w:rsidR="00176DD4">
              <w:rPr>
                <w:rFonts w:ascii="Georgia" w:hAnsi="Georgia"/>
              </w:rPr>
              <w:t>=</w:t>
            </w:r>
            <w:r w:rsidR="00F97012">
              <w:rPr>
                <w:rFonts w:ascii="Georgia" w:hAnsi="Georgia"/>
              </w:rPr>
              <w:t>33</w:t>
            </w:r>
          </w:p>
          <w:p w:rsidR="009103CB" w:rsidRPr="009103CB" w:rsidRDefault="009103CB" w:rsidP="009103CB">
            <w:pPr>
              <w:pStyle w:val="Prrafodelista"/>
              <w:numPr>
                <w:ilvl w:val="0"/>
                <w:numId w:val="3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111000</w:t>
            </w:r>
            <w:r w:rsidR="00F97012">
              <w:rPr>
                <w:rFonts w:ascii="Georgia" w:hAnsi="Georgia"/>
              </w:rPr>
              <w:t>=56</w:t>
            </w:r>
          </w:p>
        </w:tc>
        <w:tc>
          <w:tcPr>
            <w:tcW w:w="4966" w:type="dxa"/>
          </w:tcPr>
          <w:p w:rsidR="009103CB" w:rsidRDefault="009103CB" w:rsidP="009103CB">
            <w:pPr>
              <w:pStyle w:val="Prrafodelista"/>
              <w:numPr>
                <w:ilvl w:val="0"/>
                <w:numId w:val="2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convertir los siguientes números decimales a su equivalente binario</w:t>
            </w:r>
          </w:p>
          <w:p w:rsidR="009103CB" w:rsidRDefault="009103CB" w:rsidP="009103CB">
            <w:pPr>
              <w:pStyle w:val="Prrafodelista"/>
              <w:numPr>
                <w:ilvl w:val="0"/>
                <w:numId w:val="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64</w:t>
            </w:r>
            <w:r w:rsidR="00F97012">
              <w:rPr>
                <w:rFonts w:ascii="Georgia" w:hAnsi="Georgia"/>
              </w:rPr>
              <w:t>=1000000</w:t>
            </w:r>
          </w:p>
          <w:p w:rsidR="009103CB" w:rsidRDefault="009103CB" w:rsidP="009103CB">
            <w:pPr>
              <w:pStyle w:val="Prrafodelista"/>
              <w:numPr>
                <w:ilvl w:val="0"/>
                <w:numId w:val="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100</w:t>
            </w:r>
            <w:r w:rsidR="00F97012">
              <w:rPr>
                <w:rFonts w:ascii="Georgia" w:hAnsi="Georgia"/>
              </w:rPr>
              <w:t>=1100100</w:t>
            </w:r>
          </w:p>
          <w:p w:rsidR="009103CB" w:rsidRDefault="009103CB" w:rsidP="009103CB">
            <w:pPr>
              <w:pStyle w:val="Prrafodelista"/>
              <w:numPr>
                <w:ilvl w:val="0"/>
                <w:numId w:val="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111</w:t>
            </w:r>
            <w:r w:rsidR="00F97012">
              <w:rPr>
                <w:rFonts w:ascii="Georgia" w:hAnsi="Georgia"/>
              </w:rPr>
              <w:t>=11001111</w:t>
            </w:r>
          </w:p>
          <w:p w:rsidR="009103CB" w:rsidRDefault="009103CB" w:rsidP="009103CB">
            <w:pPr>
              <w:pStyle w:val="Prrafodelista"/>
              <w:numPr>
                <w:ilvl w:val="0"/>
                <w:numId w:val="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145</w:t>
            </w:r>
            <w:r w:rsidR="00F97012">
              <w:rPr>
                <w:rFonts w:ascii="Georgia" w:hAnsi="Georgia"/>
              </w:rPr>
              <w:t>=10010001</w:t>
            </w:r>
          </w:p>
          <w:p w:rsidR="009103CB" w:rsidRDefault="009103CB" w:rsidP="009103CB">
            <w:pPr>
              <w:pStyle w:val="Prrafodelista"/>
              <w:numPr>
                <w:ilvl w:val="0"/>
                <w:numId w:val="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255</w:t>
            </w:r>
            <w:r w:rsidR="00F97012">
              <w:rPr>
                <w:rFonts w:ascii="Georgia" w:hAnsi="Georgia"/>
              </w:rPr>
              <w:t>=1111111</w:t>
            </w:r>
          </w:p>
          <w:p w:rsidR="009103CB" w:rsidRDefault="009103CB" w:rsidP="009103CB">
            <w:pPr>
              <w:pStyle w:val="Prrafodelista"/>
              <w:numPr>
                <w:ilvl w:val="0"/>
                <w:numId w:val="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500</w:t>
            </w:r>
            <w:r w:rsidR="00F97012">
              <w:rPr>
                <w:rFonts w:ascii="Georgia" w:hAnsi="Georgia"/>
              </w:rPr>
              <w:t>=111110100</w:t>
            </w:r>
          </w:p>
          <w:p w:rsidR="009103CB" w:rsidRDefault="009103CB" w:rsidP="009103CB">
            <w:pPr>
              <w:pStyle w:val="Prrafodelista"/>
              <w:numPr>
                <w:ilvl w:val="0"/>
                <w:numId w:val="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34.75</w:t>
            </w:r>
            <w:r w:rsidR="00F97012">
              <w:rPr>
                <w:rFonts w:ascii="Georgia" w:hAnsi="Georgia"/>
              </w:rPr>
              <w:t>=10010,011</w:t>
            </w:r>
          </w:p>
          <w:p w:rsidR="009103CB" w:rsidRDefault="009103CB" w:rsidP="009103CB">
            <w:pPr>
              <w:pStyle w:val="Prrafodelista"/>
              <w:numPr>
                <w:ilvl w:val="0"/>
                <w:numId w:val="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25.25</w:t>
            </w:r>
            <w:r w:rsidR="00F97012">
              <w:rPr>
                <w:rFonts w:ascii="Georgia" w:hAnsi="Georgia"/>
              </w:rPr>
              <w:t>=11001,01</w:t>
            </w:r>
          </w:p>
          <w:p w:rsidR="009103CB" w:rsidRDefault="009103CB" w:rsidP="009103CB">
            <w:pPr>
              <w:pStyle w:val="Prrafodelista"/>
              <w:numPr>
                <w:ilvl w:val="0"/>
                <w:numId w:val="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27.1875</w:t>
            </w:r>
            <w:r w:rsidR="00F97012">
              <w:rPr>
                <w:rFonts w:ascii="Georgia" w:hAnsi="Georgia"/>
              </w:rPr>
              <w:t>=11011,0011</w:t>
            </w:r>
          </w:p>
          <w:p w:rsidR="009103CB" w:rsidRDefault="009103CB" w:rsidP="009103CB">
            <w:pPr>
              <w:pStyle w:val="Prrafodelista"/>
              <w:numPr>
                <w:ilvl w:val="0"/>
                <w:numId w:val="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0.375</w:t>
            </w:r>
            <w:r w:rsidR="00F97012">
              <w:rPr>
                <w:rFonts w:ascii="Georgia" w:hAnsi="Georgia"/>
              </w:rPr>
              <w:t>=0,011</w:t>
            </w:r>
          </w:p>
        </w:tc>
      </w:tr>
      <w:tr w:rsidR="009103CB" w:rsidRPr="004E1FF9" w:rsidTr="00C17D4C">
        <w:trPr>
          <w:trHeight w:val="281"/>
        </w:trPr>
        <w:tc>
          <w:tcPr>
            <w:tcW w:w="4503" w:type="dxa"/>
          </w:tcPr>
          <w:p w:rsidR="009103CB" w:rsidRDefault="009103CB" w:rsidP="009103CB">
            <w:pPr>
              <w:pStyle w:val="Prrafodelista"/>
              <w:numPr>
                <w:ilvl w:val="0"/>
                <w:numId w:val="2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convertir los siguientes números enteros hexadecimales a</w:t>
            </w:r>
            <w:r w:rsidR="006E03DC">
              <w:rPr>
                <w:rFonts w:ascii="Georgia" w:hAnsi="Georgia"/>
              </w:rPr>
              <w:t xml:space="preserve"> su equivalente </w:t>
            </w:r>
            <w:r>
              <w:rPr>
                <w:rFonts w:ascii="Georgia" w:hAnsi="Georgia"/>
              </w:rPr>
              <w:t xml:space="preserve"> decimal.</w:t>
            </w:r>
          </w:p>
          <w:p w:rsidR="009103CB" w:rsidRDefault="00EC4F66" w:rsidP="009103CB">
            <w:pPr>
              <w:pStyle w:val="Prrafodelista"/>
              <w:numPr>
                <w:ilvl w:val="0"/>
                <w:numId w:val="5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</w:t>
            </w:r>
            <w:r w:rsidR="00F97012">
              <w:rPr>
                <w:rFonts w:ascii="Georgia" w:hAnsi="Georgia"/>
              </w:rPr>
              <w:t xml:space="preserve"> = 12</w:t>
            </w:r>
          </w:p>
          <w:p w:rsidR="00EC4F66" w:rsidRDefault="00EC4F66" w:rsidP="009103CB">
            <w:pPr>
              <w:pStyle w:val="Prrafodelista"/>
              <w:numPr>
                <w:ilvl w:val="0"/>
                <w:numId w:val="5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9F</w:t>
            </w:r>
            <w:r w:rsidR="00F97012">
              <w:rPr>
                <w:rFonts w:ascii="Georgia" w:hAnsi="Georgia"/>
              </w:rPr>
              <w:t xml:space="preserve"> =159</w:t>
            </w:r>
          </w:p>
          <w:p w:rsidR="00EC4F66" w:rsidRDefault="00EC4F66" w:rsidP="009103CB">
            <w:pPr>
              <w:pStyle w:val="Prrafodelista"/>
              <w:numPr>
                <w:ilvl w:val="0"/>
                <w:numId w:val="5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D52</w:t>
            </w:r>
            <w:r w:rsidR="00F97012">
              <w:rPr>
                <w:rFonts w:ascii="Georgia" w:hAnsi="Georgia"/>
              </w:rPr>
              <w:t>=3410</w:t>
            </w:r>
          </w:p>
          <w:p w:rsidR="00EC4F66" w:rsidRDefault="00EC4F66" w:rsidP="009103CB">
            <w:pPr>
              <w:pStyle w:val="Prrafodelista"/>
              <w:numPr>
                <w:ilvl w:val="0"/>
                <w:numId w:val="5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67E</w:t>
            </w:r>
            <w:r w:rsidR="00F97012">
              <w:rPr>
                <w:rFonts w:ascii="Georgia" w:hAnsi="Georgia"/>
              </w:rPr>
              <w:t>=1662</w:t>
            </w:r>
          </w:p>
          <w:p w:rsidR="00EC4F66" w:rsidRDefault="00EC4F66" w:rsidP="009103CB">
            <w:pPr>
              <w:pStyle w:val="Prrafodelista"/>
              <w:numPr>
                <w:ilvl w:val="0"/>
                <w:numId w:val="5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ABCD</w:t>
            </w:r>
            <w:r w:rsidR="00F97012">
              <w:rPr>
                <w:rFonts w:ascii="Georgia" w:hAnsi="Georgia"/>
              </w:rPr>
              <w:t>=43981</w:t>
            </w:r>
          </w:p>
        </w:tc>
        <w:tc>
          <w:tcPr>
            <w:tcW w:w="4966" w:type="dxa"/>
          </w:tcPr>
          <w:p w:rsidR="00EC4F66" w:rsidRDefault="00EC4F66" w:rsidP="00EC4F66">
            <w:pPr>
              <w:pStyle w:val="Prrafodelista"/>
              <w:numPr>
                <w:ilvl w:val="0"/>
                <w:numId w:val="2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convertir los siguientes números </w:t>
            </w:r>
            <w:r w:rsidR="006E03DC">
              <w:rPr>
                <w:rFonts w:ascii="Georgia" w:hAnsi="Georgia"/>
              </w:rPr>
              <w:t xml:space="preserve">hexadecimales a su </w:t>
            </w:r>
            <w:r>
              <w:rPr>
                <w:rFonts w:ascii="Georgia" w:hAnsi="Georgia"/>
              </w:rPr>
              <w:t xml:space="preserve"> equivalente decimal.</w:t>
            </w:r>
          </w:p>
          <w:p w:rsidR="00EC4F66" w:rsidRPr="00EC4F66" w:rsidRDefault="00EC4F66" w:rsidP="00EC4F66">
            <w:pPr>
              <w:pStyle w:val="Prrafodelista"/>
              <w:numPr>
                <w:ilvl w:val="0"/>
                <w:numId w:val="6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F.4</w:t>
            </w:r>
            <w:r w:rsidR="00F97012">
              <w:rPr>
                <w:rFonts w:ascii="Georgia" w:hAnsi="Georgia"/>
              </w:rPr>
              <w:t>=15,25</w:t>
            </w:r>
          </w:p>
          <w:p w:rsidR="00EC4F66" w:rsidRPr="00EC4F66" w:rsidRDefault="00EC4F66" w:rsidP="00EC4F66">
            <w:pPr>
              <w:pStyle w:val="Prrafodelista"/>
              <w:numPr>
                <w:ilvl w:val="0"/>
                <w:numId w:val="6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D3.E</w:t>
            </w:r>
            <w:r w:rsidR="00F97012">
              <w:rPr>
                <w:rFonts w:ascii="Georgia" w:hAnsi="Georgia"/>
              </w:rPr>
              <w:t>=211,7625</w:t>
            </w:r>
          </w:p>
          <w:p w:rsidR="00EC4F66" w:rsidRPr="00EC4F66" w:rsidRDefault="00EC4F66" w:rsidP="00EC4F66">
            <w:pPr>
              <w:pStyle w:val="Prrafodelista"/>
              <w:numPr>
                <w:ilvl w:val="0"/>
                <w:numId w:val="6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1111.1</w:t>
            </w:r>
            <w:r w:rsidR="00F97012">
              <w:rPr>
                <w:rFonts w:ascii="Georgia" w:hAnsi="Georgia"/>
              </w:rPr>
              <w:t>=4363,625</w:t>
            </w:r>
          </w:p>
          <w:p w:rsidR="00EC4F66" w:rsidRDefault="00EC4F66" w:rsidP="00EC4F66">
            <w:pPr>
              <w:pStyle w:val="Prrafodelista"/>
              <w:numPr>
                <w:ilvl w:val="0"/>
                <w:numId w:val="6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888.8</w:t>
            </w:r>
            <w:r w:rsidR="00F97012">
              <w:rPr>
                <w:rFonts w:ascii="Georgia" w:hAnsi="Georgia"/>
              </w:rPr>
              <w:t>=34952,5</w:t>
            </w:r>
          </w:p>
          <w:p w:rsidR="00EC4F66" w:rsidRPr="00EC4F66" w:rsidRDefault="00EC4F66" w:rsidP="00EC4F66">
            <w:pPr>
              <w:pStyle w:val="Prrafodelista"/>
              <w:numPr>
                <w:ilvl w:val="0"/>
                <w:numId w:val="6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EBA.C</w:t>
            </w:r>
            <w:r w:rsidR="00F97012">
              <w:rPr>
                <w:rFonts w:ascii="Georgia" w:hAnsi="Georgia"/>
              </w:rPr>
              <w:t>=3770,75</w:t>
            </w:r>
          </w:p>
          <w:p w:rsidR="009103CB" w:rsidRDefault="009103CB" w:rsidP="00EC4F66">
            <w:pPr>
              <w:pStyle w:val="Prrafodelista"/>
              <w:rPr>
                <w:rFonts w:ascii="Georgia" w:hAnsi="Georgia"/>
              </w:rPr>
            </w:pPr>
          </w:p>
        </w:tc>
      </w:tr>
      <w:tr w:rsidR="00EC4F66" w:rsidRPr="004E1FF9" w:rsidTr="00C17D4C">
        <w:trPr>
          <w:trHeight w:val="281"/>
        </w:trPr>
        <w:tc>
          <w:tcPr>
            <w:tcW w:w="4503" w:type="dxa"/>
          </w:tcPr>
          <w:p w:rsidR="00EC4F66" w:rsidRDefault="00EC4F66" w:rsidP="00EC4F66">
            <w:pPr>
              <w:pStyle w:val="Prrafodelista"/>
              <w:numPr>
                <w:ilvl w:val="0"/>
                <w:numId w:val="2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convertir los siguientes números enteros decimales a su equivalente </w:t>
            </w:r>
            <w:r w:rsidR="00F72609">
              <w:rPr>
                <w:rFonts w:ascii="Georgia" w:hAnsi="Georgia"/>
              </w:rPr>
              <w:t>hexadecimal</w:t>
            </w:r>
            <w:r>
              <w:rPr>
                <w:rFonts w:ascii="Georgia" w:hAnsi="Georgia"/>
              </w:rPr>
              <w:t>.</w:t>
            </w:r>
          </w:p>
          <w:p w:rsidR="00EC4F66" w:rsidRDefault="00F72609" w:rsidP="00EC4F66">
            <w:pPr>
              <w:pStyle w:val="Prrafodelista"/>
              <w:numPr>
                <w:ilvl w:val="1"/>
                <w:numId w:val="7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8</w:t>
            </w:r>
          </w:p>
          <w:p w:rsidR="00F72609" w:rsidRDefault="00F72609" w:rsidP="00EC4F66">
            <w:pPr>
              <w:pStyle w:val="Prrafodelista"/>
              <w:numPr>
                <w:ilvl w:val="1"/>
                <w:numId w:val="7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10</w:t>
            </w:r>
          </w:p>
          <w:p w:rsidR="00F72609" w:rsidRDefault="00F72609" w:rsidP="00EC4F66">
            <w:pPr>
              <w:pStyle w:val="Prrafodelista"/>
              <w:numPr>
                <w:ilvl w:val="1"/>
                <w:numId w:val="7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14</w:t>
            </w:r>
          </w:p>
          <w:p w:rsidR="00F72609" w:rsidRDefault="00F72609" w:rsidP="00EC4F66">
            <w:pPr>
              <w:pStyle w:val="Prrafodelista"/>
              <w:numPr>
                <w:ilvl w:val="1"/>
                <w:numId w:val="7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16</w:t>
            </w:r>
          </w:p>
          <w:p w:rsidR="00F72609" w:rsidRDefault="00F72609" w:rsidP="00EC4F66">
            <w:pPr>
              <w:pStyle w:val="Prrafodelista"/>
              <w:numPr>
                <w:ilvl w:val="1"/>
                <w:numId w:val="7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80</w:t>
            </w:r>
          </w:p>
          <w:p w:rsidR="00F72609" w:rsidRDefault="00F72609" w:rsidP="00EC4F66">
            <w:pPr>
              <w:pStyle w:val="Prrafodelista"/>
              <w:numPr>
                <w:ilvl w:val="1"/>
                <w:numId w:val="7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2560</w:t>
            </w:r>
          </w:p>
          <w:p w:rsidR="00F72609" w:rsidRDefault="00F72609" w:rsidP="00EC4F66">
            <w:pPr>
              <w:pStyle w:val="Prrafodelista"/>
              <w:numPr>
                <w:ilvl w:val="1"/>
                <w:numId w:val="7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3000</w:t>
            </w:r>
          </w:p>
          <w:p w:rsidR="00F72609" w:rsidRDefault="00F72609" w:rsidP="00EC4F66">
            <w:pPr>
              <w:pStyle w:val="Prrafodelista"/>
              <w:numPr>
                <w:ilvl w:val="1"/>
                <w:numId w:val="7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62500</w:t>
            </w:r>
          </w:p>
          <w:p w:rsidR="00F72609" w:rsidRPr="00EC4F66" w:rsidRDefault="00F72609" w:rsidP="00F72609">
            <w:pPr>
              <w:pStyle w:val="Prrafodelista"/>
              <w:ind w:left="1440"/>
              <w:rPr>
                <w:rFonts w:ascii="Georgia" w:hAnsi="Georgia"/>
              </w:rPr>
            </w:pPr>
          </w:p>
        </w:tc>
        <w:tc>
          <w:tcPr>
            <w:tcW w:w="4966" w:type="dxa"/>
          </w:tcPr>
          <w:p w:rsidR="00F72609" w:rsidRDefault="00F72609" w:rsidP="00F72609">
            <w:pPr>
              <w:pStyle w:val="Prrafodelista"/>
              <w:numPr>
                <w:ilvl w:val="0"/>
                <w:numId w:val="2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convertir los siguientes números enteros decimales a su equivalente hexadecimal.</w:t>
            </w:r>
          </w:p>
          <w:p w:rsidR="00EC4F66" w:rsidRDefault="00F72609" w:rsidP="00F72609">
            <w:pPr>
              <w:pStyle w:val="Prrafodelista"/>
              <w:numPr>
                <w:ilvl w:val="0"/>
                <w:numId w:val="8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204.125</w:t>
            </w:r>
            <w:r w:rsidR="00F97012">
              <w:rPr>
                <w:rFonts w:ascii="Georgia" w:hAnsi="Georgia"/>
              </w:rPr>
              <w:t>=CC,1D</w:t>
            </w:r>
          </w:p>
          <w:p w:rsidR="00F72609" w:rsidRDefault="00F72609" w:rsidP="00F72609">
            <w:pPr>
              <w:pStyle w:val="Prrafodelista"/>
              <w:numPr>
                <w:ilvl w:val="0"/>
                <w:numId w:val="8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255.875</w:t>
            </w:r>
            <w:r w:rsidR="00F97012">
              <w:rPr>
                <w:rFonts w:ascii="Georgia" w:hAnsi="Georgia"/>
              </w:rPr>
              <w:t>=</w:t>
            </w:r>
            <w:r w:rsidR="001C111C">
              <w:rPr>
                <w:rFonts w:ascii="Georgia" w:hAnsi="Georgia"/>
              </w:rPr>
              <w:t>FF,1AC</w:t>
            </w:r>
          </w:p>
          <w:p w:rsidR="00F72609" w:rsidRDefault="00F72609" w:rsidP="00F72609">
            <w:pPr>
              <w:pStyle w:val="Prrafodelista"/>
              <w:numPr>
                <w:ilvl w:val="0"/>
                <w:numId w:val="8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631.25</w:t>
            </w:r>
            <w:r w:rsidR="001C111C">
              <w:rPr>
                <w:rFonts w:ascii="Georgia" w:hAnsi="Georgia"/>
              </w:rPr>
              <w:t>=277,91</w:t>
            </w:r>
          </w:p>
          <w:p w:rsidR="00F72609" w:rsidRDefault="00F72609" w:rsidP="00F72609">
            <w:pPr>
              <w:pStyle w:val="Prrafodelista"/>
              <w:numPr>
                <w:ilvl w:val="0"/>
                <w:numId w:val="8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10000.00390625</w:t>
            </w:r>
          </w:p>
          <w:p w:rsidR="001C111C" w:rsidRDefault="001C111C" w:rsidP="001C111C">
            <w:pPr>
              <w:pStyle w:val="Prrafodelista"/>
              <w:ind w:left="1800"/>
              <w:rPr>
                <w:rFonts w:ascii="Georgia" w:hAnsi="Georgia"/>
              </w:rPr>
            </w:pPr>
          </w:p>
        </w:tc>
      </w:tr>
      <w:tr w:rsidR="000652A8" w:rsidRPr="004E1FF9" w:rsidTr="00C17D4C">
        <w:trPr>
          <w:trHeight w:val="281"/>
        </w:trPr>
        <w:tc>
          <w:tcPr>
            <w:tcW w:w="4503" w:type="dxa"/>
          </w:tcPr>
          <w:p w:rsidR="000652A8" w:rsidRDefault="00CC7DF4" w:rsidP="00EC4F66">
            <w:pPr>
              <w:pStyle w:val="Prrafodelista"/>
              <w:numPr>
                <w:ilvl w:val="0"/>
                <w:numId w:val="2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la conversión de decimal a  </w:t>
            </w:r>
            <w:r w:rsidR="00F02040">
              <w:rPr>
                <w:rFonts w:ascii="Georgia" w:hAnsi="Georgia"/>
              </w:rPr>
              <w:t xml:space="preserve">octal </w:t>
            </w:r>
            <w:r>
              <w:rPr>
                <w:rFonts w:ascii="Georgia" w:hAnsi="Georgia"/>
              </w:rPr>
              <w:t>requiere la división repetida entre 8.</w:t>
            </w:r>
          </w:p>
        </w:tc>
        <w:tc>
          <w:tcPr>
            <w:tcW w:w="4966" w:type="dxa"/>
          </w:tcPr>
          <w:p w:rsidR="000652A8" w:rsidRDefault="00CC7DF4" w:rsidP="006B1315">
            <w:pPr>
              <w:pStyle w:val="Prrafodelista"/>
              <w:numPr>
                <w:ilvl w:val="0"/>
                <w:numId w:val="2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la conversión decimal a hexadecimal requiere la división sucesiva por  </w:t>
            </w:r>
            <w:r w:rsidR="00E863FD">
              <w:rPr>
                <w:rFonts w:ascii="Georgia" w:hAnsi="Georgia"/>
              </w:rPr>
              <w:t>16</w:t>
            </w:r>
          </w:p>
        </w:tc>
      </w:tr>
      <w:tr w:rsidR="006B1315" w:rsidRPr="004E1FF9" w:rsidTr="00C17D4C">
        <w:trPr>
          <w:trHeight w:val="281"/>
        </w:trPr>
        <w:tc>
          <w:tcPr>
            <w:tcW w:w="4503" w:type="dxa"/>
          </w:tcPr>
          <w:p w:rsidR="006B1315" w:rsidRDefault="008C523D" w:rsidP="00CC7DF4">
            <w:pPr>
              <w:pStyle w:val="Prrafodelista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Jean Carlos Benavidez </w:t>
            </w:r>
          </w:p>
        </w:tc>
        <w:tc>
          <w:tcPr>
            <w:tcW w:w="4966" w:type="dxa"/>
          </w:tcPr>
          <w:p w:rsidR="00B44EFC" w:rsidRDefault="008C523D" w:rsidP="0099444A">
            <w:pPr>
              <w:pStyle w:val="Prrafodelista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Mauricio Bocanegra</w:t>
            </w:r>
          </w:p>
        </w:tc>
      </w:tr>
    </w:tbl>
    <w:p w:rsidR="00253766" w:rsidRDefault="00253766" w:rsidP="00F97012">
      <w:pPr>
        <w:spacing w:after="0" w:line="240" w:lineRule="auto"/>
        <w:rPr>
          <w:rFonts w:ascii="Georgia" w:hAnsi="Georgia"/>
        </w:rPr>
      </w:pPr>
      <w:bookmarkStart w:id="0" w:name="_GoBack"/>
      <w:bookmarkEnd w:id="0"/>
    </w:p>
    <w:p w:rsidR="009206AD" w:rsidRPr="002272E7" w:rsidRDefault="009206AD" w:rsidP="005F2035">
      <w:pPr>
        <w:rPr>
          <w:rFonts w:ascii="Georgia" w:hAnsi="Georgia"/>
        </w:rPr>
      </w:pPr>
    </w:p>
    <w:sectPr w:rsidR="009206AD" w:rsidRPr="002272E7" w:rsidSect="00253766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5211" w:rsidRDefault="004E5211" w:rsidP="0070784E">
      <w:pPr>
        <w:spacing w:after="0" w:line="240" w:lineRule="auto"/>
      </w:pPr>
      <w:r>
        <w:separator/>
      </w:r>
    </w:p>
  </w:endnote>
  <w:endnote w:type="continuationSeparator" w:id="0">
    <w:p w:rsidR="004E5211" w:rsidRDefault="004E5211" w:rsidP="00707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2040" w:rsidRDefault="00F02040" w:rsidP="00565627">
    <w:pPr>
      <w:pStyle w:val="Piedepgina"/>
      <w:pBdr>
        <w:top w:val="thinThickSmallGap" w:sz="24" w:space="2" w:color="622423"/>
      </w:pBdr>
      <w:tabs>
        <w:tab w:val="clear" w:pos="4419"/>
      </w:tabs>
      <w:rPr>
        <w:rFonts w:ascii="Cambria" w:hAnsi="Cambria"/>
      </w:rPr>
    </w:pPr>
    <w:r>
      <w:rPr>
        <w:rFonts w:ascii="Cambria" w:hAnsi="Cambria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Pr="008D5231">
      <w:rPr>
        <w:rFonts w:ascii="Cambria" w:hAnsi="Cambria"/>
        <w:noProof/>
      </w:rPr>
      <w:t>1</w:t>
    </w:r>
    <w:r>
      <w:rPr>
        <w:rFonts w:ascii="Cambria" w:hAnsi="Cambria"/>
        <w:noProof/>
      </w:rPr>
      <w:fldChar w:fldCharType="end"/>
    </w:r>
  </w:p>
  <w:p w:rsidR="00F02040" w:rsidRDefault="00F020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5211" w:rsidRDefault="004E5211" w:rsidP="0070784E">
      <w:pPr>
        <w:spacing w:after="0" w:line="240" w:lineRule="auto"/>
      </w:pPr>
      <w:r>
        <w:separator/>
      </w:r>
    </w:p>
  </w:footnote>
  <w:footnote w:type="continuationSeparator" w:id="0">
    <w:p w:rsidR="004E5211" w:rsidRDefault="004E5211" w:rsidP="00707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2040" w:rsidRDefault="00F02040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9509" o:spid="_x0000_s2050" type="#_x0000_t136" style="position:absolute;margin-left:0;margin-top:0;width:568.85pt;height:54.15pt;rotation:315;z-index:-251659776;mso-position-horizontal:center;mso-position-horizontal-relative:margin;mso-position-vertical:center;mso-position-vertical-relative:margin" o:allowincell="f" fillcolor="#0d0d0d" stroked="f">
          <v:fill opacity=".5"/>
          <v:textpath style="font-family:&quot;AR CHRISTY&quot;;font-size:1pt" string="ELECTRONICA DIGI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2040" w:rsidRDefault="00F02040">
    <w:pPr>
      <w:pStyle w:val="Encabezado"/>
      <w:jc w:val="center"/>
      <w:rPr>
        <w:color w:val="365F91"/>
      </w:rPr>
    </w:pPr>
    <w:r>
      <w:rPr>
        <w:noProof/>
        <w:color w:val="365F91"/>
        <w:lang w:eastAsia="es-CO"/>
      </w:rPr>
      <w:drawing>
        <wp:inline distT="0" distB="0" distL="0" distR="0" wp14:anchorId="14DE5943" wp14:editId="31132819">
          <wp:extent cx="1654175" cy="783590"/>
          <wp:effectExtent l="0" t="0" r="3175" b="0"/>
          <wp:docPr id="1" name="0 Imagen" descr="logouniminu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logouniminut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4175" cy="7835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color w:val="365F91"/>
        <w:lang w:eastAsia="es-CO"/>
      </w:rPr>
      <mc:AlternateContent>
        <mc:Choice Requires="wpg">
          <w:drawing>
            <wp:anchor distT="0" distB="0" distL="114300" distR="114300" simplePos="0" relativeHeight="251658752" behindDoc="0" locked="0" layoutInCell="0" allowOverlap="1" wp14:anchorId="46F608DE" wp14:editId="67BF18EB">
              <wp:simplePos x="0" y="0"/>
              <wp:positionH relativeFrom="page">
                <wp:posOffset>1032510</wp:posOffset>
              </wp:positionH>
              <wp:positionV relativeFrom="page">
                <wp:posOffset>-1126490</wp:posOffset>
              </wp:positionV>
              <wp:extent cx="1334770" cy="3482975"/>
              <wp:effectExtent l="0" t="7303" r="29528" b="0"/>
              <wp:wrapNone/>
              <wp:docPr id="2" name="Group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 rot="16200000" flipV="1">
                        <a:off x="0" y="0"/>
                        <a:ext cx="1334770" cy="3482975"/>
                        <a:chOff x="5531" y="1258"/>
                        <a:chExt cx="5291" cy="13813"/>
                      </a:xfrm>
                    </wpg:grpSpPr>
                    <wps:wsp>
                      <wps:cNvPr id="3" name="AutoShape 5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519" y="1258"/>
                          <a:ext cx="4303" cy="1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7BFD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6"/>
                      <wpg:cNvGrpSpPr>
                        <a:grpSpLocks noChangeAspect="1"/>
                      </wpg:cNvGrpSpPr>
                      <wpg:grpSpPr bwMode="auto">
                        <a:xfrm>
                          <a:off x="5531" y="9226"/>
                          <a:ext cx="5291" cy="5845"/>
                          <a:chOff x="5531" y="9226"/>
                          <a:chExt cx="5291" cy="5845"/>
                        </a:xfrm>
                      </wpg:grpSpPr>
                      <wps:wsp>
                        <wps:cNvPr id="5" name="Freeform 7"/>
                        <wps:cNvSpPr>
                          <a:spLocks noChangeAspect="1"/>
                        </wps:cNvSpPr>
                        <wps:spPr bwMode="auto">
                          <a:xfrm>
                            <a:off x="5531" y="9226"/>
                            <a:ext cx="5291" cy="5845"/>
                          </a:xfrm>
                          <a:custGeom>
                            <a:avLst/>
                            <a:gdLst>
                              <a:gd name="T0" fmla="*/ 6418 w 6418"/>
                              <a:gd name="T1" fmla="*/ 1185 h 6670"/>
                              <a:gd name="T2" fmla="*/ 6418 w 6418"/>
                              <a:gd name="T3" fmla="*/ 6670 h 6670"/>
                              <a:gd name="T4" fmla="*/ 1809 w 6418"/>
                              <a:gd name="T5" fmla="*/ 6669 h 6670"/>
                              <a:gd name="T6" fmla="*/ 1407 w 6418"/>
                              <a:gd name="T7" fmla="*/ 1987 h 6670"/>
                              <a:gd name="T8" fmla="*/ 6418 w 6418"/>
                              <a:gd name="T9" fmla="*/ 1185 h 6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7BF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8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117" y="10212"/>
                            <a:ext cx="4526" cy="4258"/>
                          </a:xfrm>
                          <a:prstGeom prst="ellipse">
                            <a:avLst/>
                          </a:prstGeom>
                          <a:solidFill>
                            <a:srgbClr val="D3DF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9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217" y="10481"/>
                            <a:ext cx="3424" cy="3221"/>
                          </a:xfrm>
                          <a:prstGeom prst="ellipse">
                            <a:avLst/>
                          </a:prstGeom>
                          <a:solidFill>
                            <a:srgbClr val="7BA0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2040" w:rsidRPr="004E1FF9" w:rsidRDefault="00F02040">
                              <w:pPr>
                                <w:pStyle w:val="Encabezado"/>
                                <w:jc w:val="center"/>
                                <w:rPr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  <w:lang w:val="es-ES"/>
                                </w:rPr>
                                <w:t>14</w:t>
                              </w:r>
                              <w:r w:rsidRPr="004E1FF9">
                                <w:rPr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  <w:lang w:val="es-ES"/>
                                </w:rPr>
                                <w:t xml:space="preserve"> de </w:t>
                              </w:r>
                              <w:r>
                                <w:rPr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  <w:lang w:val="es-ES"/>
                                </w:rPr>
                                <w:t>feb</w:t>
                              </w:r>
                              <w:r w:rsidRPr="004E1FF9">
                                <w:rPr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  <w:lang w:val="es-E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F608DE" id="Group 4" o:spid="_x0000_s1026" style="position:absolute;left:0;text-align:left;margin-left:81.3pt;margin-top:-88.7pt;width:105.1pt;height:274.25pt;rotation:90;flip:y;z-index:251658752;mso-position-horizontal-relative:page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" o:allowincell="f">
              <o:lock v:ext="edit" aspectratio="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6519;top:1258;width:4303;height:100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" strokecolor="#a7bfde">
                <o:lock v:ext="edit" aspectratio="t"/>
              </v:shape>
              <v:group id="Group 6" o:spid="_x0000_s1028" style="position:absolute;left:5531;top:9226;width:5291;height:5845" coordorigin="5531,9226" coordsize="5291,5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o:lock v:ext="edit" aspectratio="t"/>
                <v:shape id="Freeform 7" o:spid="_x0000_s1029" style="position:absolute;left:5531;top:9226;width:5291;height:5845;visibility:visible;mso-wrap-style:square;v-text-anchor:top" coordsize="6418,6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" path="m6418,1185r,5485l1809,6669c974,5889,,3958,1407,1987,2830,,5591,411,6418,1185xe" fillcolor="#a7bfde" stroked="f">
                  <v:path arrowok="t" o:connecttype="custom" o:connectlocs="5291,1038;5291,5845;1491,5844;1160,1741;5291,1038" o:connectangles="0,0,0,0,0"/>
                  <o:lock v:ext="edit" aspectratio="t"/>
                </v:shape>
                <v:oval id="Oval 8" o:spid="_x0000_s1030" style="position:absolute;left:6117;top:10212;width:4526;height:4258;rotation:-5819284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" fillcolor="#d3dfee" stroked="f" strokecolor="#a7bfde">
                  <o:lock v:ext="edit" aspectratio="t"/>
                </v:oval>
                <v:oval id="Oval 9" o:spid="_x0000_s1031" style="position:absolute;left:6217;top:10481;width:3424;height:3221;rotation:-5819284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" fillcolor="#7ba0cd" stroked="f" strokecolor="#a7bfde">
                  <o:lock v:ext="edit" aspectratio="t"/>
                  <v:textbox inset="0,0,0,0">
                    <w:txbxContent>
                      <w:p w:rsidR="0070784E" w:rsidRPr="004E1FF9" w:rsidRDefault="00565627">
                        <w:pPr>
                          <w:pStyle w:val="Encabezado"/>
                          <w:jc w:val="center"/>
                          <w:rPr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z w:val="20"/>
                            <w:szCs w:val="20"/>
                            <w:lang w:val="es-ES"/>
                          </w:rPr>
                          <w:t>14</w:t>
                        </w:r>
                        <w:r w:rsidR="0070784E" w:rsidRPr="004E1FF9">
                          <w:rPr>
                            <w:b/>
                            <w:bCs/>
                            <w:color w:val="FFFFFF"/>
                            <w:sz w:val="20"/>
                            <w:szCs w:val="20"/>
                            <w:lang w:val="es-ES"/>
                          </w:rPr>
                          <w:t xml:space="preserve"> de </w:t>
                        </w:r>
                        <w:r>
                          <w:rPr>
                            <w:b/>
                            <w:bCs/>
                            <w:color w:val="FFFFFF"/>
                            <w:sz w:val="20"/>
                            <w:szCs w:val="20"/>
                            <w:lang w:val="es-ES"/>
                          </w:rPr>
                          <w:t>feb</w:t>
                        </w:r>
                        <w:r w:rsidR="0070784E" w:rsidRPr="004E1FF9">
                          <w:rPr>
                            <w:b/>
                            <w:bCs/>
                            <w:color w:val="FFFFFF"/>
                            <w:sz w:val="20"/>
                            <w:szCs w:val="20"/>
                            <w:lang w:val="es-ES"/>
                          </w:rPr>
                          <w:t>.</w:t>
                        </w:r>
                      </w:p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  <w:r>
      <w:rPr>
        <w:noProof/>
        <w:color w:val="365F91"/>
        <w:lang w:eastAsia="es-CO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292BDB45" wp14:editId="1287AF20">
              <wp:simplePos x="0" y="0"/>
              <wp:positionH relativeFrom="page">
                <wp:posOffset>297180</wp:posOffset>
              </wp:positionH>
              <wp:positionV relativeFrom="page">
                <wp:posOffset>2517140</wp:posOffset>
              </wp:positionV>
              <wp:extent cx="477520" cy="477520"/>
              <wp:effectExtent l="1905" t="2540" r="6350" b="5715"/>
              <wp:wrapNone/>
              <wp:docPr id="8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solidFill>
                        <a:srgbClr val="9BBB5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2040" w:rsidRDefault="00F02040">
                          <w:pPr>
                            <w:jc w:val="right"/>
                            <w:rPr>
                              <w:rStyle w:val="Nmerodepgina"/>
                              <w:rFonts w:eastAsia="Calibri"/>
                              <w:szCs w:val="24"/>
                            </w:rPr>
                          </w:pPr>
                          <w:r>
                            <w:rPr>
                              <w:lang w:val="es-ES"/>
                            </w:rPr>
                            <w:fldChar w:fldCharType="begin"/>
                          </w:r>
                          <w:r>
                            <w:rPr>
                              <w:lang w:val="es-ES"/>
                            </w:rPr>
                            <w:instrText xml:space="preserve"> PAGE    \* MERGEFORMAT </w:instrText>
                          </w:r>
                          <w:r>
                            <w:rPr>
                              <w:lang w:val="es-ES"/>
                            </w:rPr>
                            <w:fldChar w:fldCharType="separate"/>
                          </w:r>
                          <w:r w:rsidRPr="008D5231">
                            <w:rPr>
                              <w:rStyle w:val="Nmerodepgina"/>
                              <w:rFonts w:eastAsia="Calibri"/>
                              <w:b/>
                              <w:noProof/>
                              <w:color w:val="FFFFFF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292BDB45" id="Oval 10" o:spid="_x0000_s1032" style="position:absolute;left:0;text-align:left;margin-left:23.4pt;margin-top:198.2pt;width:37.6pt;height:37.6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" o:allowincell="f" fillcolor="#9bbb59" stroked="f">
              <v:textbox inset="0,,0">
                <w:txbxContent>
                  <w:p w:rsidR="0070784E" w:rsidRDefault="00FE5C6B">
                    <w:pPr>
                      <w:jc w:val="right"/>
                      <w:rPr>
                        <w:rStyle w:val="Nmerodepgina"/>
                        <w:rFonts w:eastAsia="Calibri"/>
                        <w:szCs w:val="24"/>
                      </w:rPr>
                    </w:pPr>
                    <w:r>
                      <w:rPr>
                        <w:lang w:val="es-ES"/>
                      </w:rPr>
                      <w:fldChar w:fldCharType="begin"/>
                    </w:r>
                    <w:r w:rsidR="0070784E">
                      <w:rPr>
                        <w:lang w:val="es-ES"/>
                      </w:rPr>
                      <w:instrText xml:space="preserve"> PAGE    \* MERGEFORMAT </w:instrText>
                    </w:r>
                    <w:r>
                      <w:rPr>
                        <w:lang w:val="es-ES"/>
                      </w:rPr>
                      <w:fldChar w:fldCharType="separate"/>
                    </w:r>
                    <w:r w:rsidR="008D5231" w:rsidRPr="008D5231">
                      <w:rPr>
                        <w:rStyle w:val="Nmerodepgina"/>
                        <w:rFonts w:eastAsia="Calibri"/>
                        <w:b/>
                        <w:noProof/>
                        <w:color w:val="FFFFFF"/>
                        <w:sz w:val="24"/>
                        <w:szCs w:val="24"/>
                      </w:rPr>
                      <w:t>1</w:t>
                    </w:r>
                    <w:r>
                      <w:rPr>
                        <w:lang w:val="es-ES"/>
                      </w:rPr>
                      <w:fldChar w:fldCharType="end"/>
                    </w:r>
                  </w:p>
                </w:txbxContent>
              </v:textbox>
              <w10:wrap anchorx="page" anchory="page"/>
            </v:oval>
          </w:pict>
        </mc:Fallback>
      </mc:AlternateContent>
    </w:r>
    <w:r>
      <w:rPr>
        <w:color w:val="365F91"/>
      </w:rPr>
      <w:t>TALLER 1</w:t>
    </w:r>
  </w:p>
  <w:p w:rsidR="00F02040" w:rsidRDefault="00F0204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2040" w:rsidRDefault="00F02040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9508" o:spid="_x0000_s2049" type="#_x0000_t136" style="position:absolute;margin-left:0;margin-top:0;width:568.85pt;height:54.15pt;rotation:315;z-index:-251660800;mso-position-horizontal:center;mso-position-horizontal-relative:margin;mso-position-vertical:center;mso-position-vertical-relative:margin" o:allowincell="f" fillcolor="#0d0d0d" stroked="f">
          <v:fill opacity=".5"/>
          <v:textpath style="font-family:&quot;AR CHRISTY&quot;;font-size:1pt" string="ELECTRONICA DIGI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C3598"/>
    <w:multiLevelType w:val="hybridMultilevel"/>
    <w:tmpl w:val="6924E770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785310"/>
    <w:multiLevelType w:val="hybridMultilevel"/>
    <w:tmpl w:val="983CDA94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BB6B23"/>
    <w:multiLevelType w:val="hybridMultilevel"/>
    <w:tmpl w:val="DCF66680"/>
    <w:lvl w:ilvl="0" w:tplc="240A0017">
      <w:start w:val="1"/>
      <w:numFmt w:val="lowerLetter"/>
      <w:lvlText w:val="%1)"/>
      <w:lvlJc w:val="left"/>
      <w:pPr>
        <w:ind w:left="1069" w:hanging="360"/>
      </w:p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95023B"/>
    <w:multiLevelType w:val="hybridMultilevel"/>
    <w:tmpl w:val="74A456EA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076B8D"/>
    <w:multiLevelType w:val="hybridMultilevel"/>
    <w:tmpl w:val="B8FC10B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50598"/>
    <w:multiLevelType w:val="hybridMultilevel"/>
    <w:tmpl w:val="978A0D90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5E1AE2"/>
    <w:multiLevelType w:val="hybridMultilevel"/>
    <w:tmpl w:val="FB9ACA0A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F004A6"/>
    <w:multiLevelType w:val="hybridMultilevel"/>
    <w:tmpl w:val="177AF3F8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6410E6F"/>
    <w:multiLevelType w:val="hybridMultilevel"/>
    <w:tmpl w:val="BDEED8F2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9177F2"/>
    <w:multiLevelType w:val="hybridMultilevel"/>
    <w:tmpl w:val="89B0B6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27B72"/>
    <w:multiLevelType w:val="hybridMultilevel"/>
    <w:tmpl w:val="33DA8694"/>
    <w:lvl w:ilvl="0" w:tplc="240A0017">
      <w:start w:val="1"/>
      <w:numFmt w:val="lowerLetter"/>
      <w:lvlText w:val="%1)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C470246"/>
    <w:multiLevelType w:val="hybridMultilevel"/>
    <w:tmpl w:val="B108F10A"/>
    <w:lvl w:ilvl="0" w:tplc="240A0017">
      <w:start w:val="1"/>
      <w:numFmt w:val="lowerLetter"/>
      <w:lvlText w:val="%1)"/>
      <w:lvlJc w:val="left"/>
      <w:pPr>
        <w:ind w:left="1070" w:hanging="360"/>
      </w:pPr>
    </w:lvl>
    <w:lvl w:ilvl="1" w:tplc="240A0019" w:tentative="1">
      <w:start w:val="1"/>
      <w:numFmt w:val="lowerLetter"/>
      <w:lvlText w:val="%2."/>
      <w:lvlJc w:val="left"/>
      <w:pPr>
        <w:ind w:left="1790" w:hanging="360"/>
      </w:pPr>
    </w:lvl>
    <w:lvl w:ilvl="2" w:tplc="240A001B" w:tentative="1">
      <w:start w:val="1"/>
      <w:numFmt w:val="lowerRoman"/>
      <w:lvlText w:val="%3."/>
      <w:lvlJc w:val="right"/>
      <w:pPr>
        <w:ind w:left="2510" w:hanging="180"/>
      </w:pPr>
    </w:lvl>
    <w:lvl w:ilvl="3" w:tplc="240A000F" w:tentative="1">
      <w:start w:val="1"/>
      <w:numFmt w:val="decimal"/>
      <w:lvlText w:val="%4."/>
      <w:lvlJc w:val="left"/>
      <w:pPr>
        <w:ind w:left="3230" w:hanging="360"/>
      </w:pPr>
    </w:lvl>
    <w:lvl w:ilvl="4" w:tplc="240A0019" w:tentative="1">
      <w:start w:val="1"/>
      <w:numFmt w:val="lowerLetter"/>
      <w:lvlText w:val="%5."/>
      <w:lvlJc w:val="left"/>
      <w:pPr>
        <w:ind w:left="3950" w:hanging="360"/>
      </w:pPr>
    </w:lvl>
    <w:lvl w:ilvl="5" w:tplc="240A001B" w:tentative="1">
      <w:start w:val="1"/>
      <w:numFmt w:val="lowerRoman"/>
      <w:lvlText w:val="%6."/>
      <w:lvlJc w:val="right"/>
      <w:pPr>
        <w:ind w:left="4670" w:hanging="180"/>
      </w:pPr>
    </w:lvl>
    <w:lvl w:ilvl="6" w:tplc="240A000F" w:tentative="1">
      <w:start w:val="1"/>
      <w:numFmt w:val="decimal"/>
      <w:lvlText w:val="%7."/>
      <w:lvlJc w:val="left"/>
      <w:pPr>
        <w:ind w:left="5390" w:hanging="360"/>
      </w:pPr>
    </w:lvl>
    <w:lvl w:ilvl="7" w:tplc="240A0019" w:tentative="1">
      <w:start w:val="1"/>
      <w:numFmt w:val="lowerLetter"/>
      <w:lvlText w:val="%8."/>
      <w:lvlJc w:val="left"/>
      <w:pPr>
        <w:ind w:left="6110" w:hanging="360"/>
      </w:pPr>
    </w:lvl>
    <w:lvl w:ilvl="8" w:tplc="24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5CBF6626"/>
    <w:multiLevelType w:val="hybridMultilevel"/>
    <w:tmpl w:val="2C52CF34"/>
    <w:lvl w:ilvl="0" w:tplc="240A0017">
      <w:start w:val="1"/>
      <w:numFmt w:val="lowerLetter"/>
      <w:lvlText w:val="%1)"/>
      <w:lvlJc w:val="left"/>
      <w:pPr>
        <w:ind w:left="1069" w:hanging="360"/>
      </w:p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1427520"/>
    <w:multiLevelType w:val="hybridMultilevel"/>
    <w:tmpl w:val="61AEEBC4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5344F3D"/>
    <w:multiLevelType w:val="hybridMultilevel"/>
    <w:tmpl w:val="1EAE6972"/>
    <w:lvl w:ilvl="0" w:tplc="240A0017">
      <w:start w:val="1"/>
      <w:numFmt w:val="lowerLetter"/>
      <w:lvlText w:val="%1)"/>
      <w:lvlJc w:val="left"/>
      <w:pPr>
        <w:ind w:left="1070" w:hanging="360"/>
      </w:pPr>
    </w:lvl>
    <w:lvl w:ilvl="1" w:tplc="240A0019" w:tentative="1">
      <w:start w:val="1"/>
      <w:numFmt w:val="lowerLetter"/>
      <w:lvlText w:val="%2."/>
      <w:lvlJc w:val="left"/>
      <w:pPr>
        <w:ind w:left="1790" w:hanging="360"/>
      </w:pPr>
    </w:lvl>
    <w:lvl w:ilvl="2" w:tplc="240A001B" w:tentative="1">
      <w:start w:val="1"/>
      <w:numFmt w:val="lowerRoman"/>
      <w:lvlText w:val="%3."/>
      <w:lvlJc w:val="right"/>
      <w:pPr>
        <w:ind w:left="2510" w:hanging="180"/>
      </w:pPr>
    </w:lvl>
    <w:lvl w:ilvl="3" w:tplc="240A000F" w:tentative="1">
      <w:start w:val="1"/>
      <w:numFmt w:val="decimal"/>
      <w:lvlText w:val="%4."/>
      <w:lvlJc w:val="left"/>
      <w:pPr>
        <w:ind w:left="3230" w:hanging="360"/>
      </w:pPr>
    </w:lvl>
    <w:lvl w:ilvl="4" w:tplc="240A0019" w:tentative="1">
      <w:start w:val="1"/>
      <w:numFmt w:val="lowerLetter"/>
      <w:lvlText w:val="%5."/>
      <w:lvlJc w:val="left"/>
      <w:pPr>
        <w:ind w:left="3950" w:hanging="360"/>
      </w:pPr>
    </w:lvl>
    <w:lvl w:ilvl="5" w:tplc="240A001B" w:tentative="1">
      <w:start w:val="1"/>
      <w:numFmt w:val="lowerRoman"/>
      <w:lvlText w:val="%6."/>
      <w:lvlJc w:val="right"/>
      <w:pPr>
        <w:ind w:left="4670" w:hanging="180"/>
      </w:pPr>
    </w:lvl>
    <w:lvl w:ilvl="6" w:tplc="240A000F" w:tentative="1">
      <w:start w:val="1"/>
      <w:numFmt w:val="decimal"/>
      <w:lvlText w:val="%7."/>
      <w:lvlJc w:val="left"/>
      <w:pPr>
        <w:ind w:left="5390" w:hanging="360"/>
      </w:pPr>
    </w:lvl>
    <w:lvl w:ilvl="7" w:tplc="240A0019" w:tentative="1">
      <w:start w:val="1"/>
      <w:numFmt w:val="lowerLetter"/>
      <w:lvlText w:val="%8."/>
      <w:lvlJc w:val="left"/>
      <w:pPr>
        <w:ind w:left="6110" w:hanging="360"/>
      </w:pPr>
    </w:lvl>
    <w:lvl w:ilvl="8" w:tplc="24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7D643801"/>
    <w:multiLevelType w:val="hybridMultilevel"/>
    <w:tmpl w:val="D2384D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10"/>
  </w:num>
  <w:num w:numId="9">
    <w:abstractNumId w:val="11"/>
  </w:num>
  <w:num w:numId="10">
    <w:abstractNumId w:val="2"/>
  </w:num>
  <w:num w:numId="11">
    <w:abstractNumId w:val="5"/>
  </w:num>
  <w:num w:numId="12">
    <w:abstractNumId w:val="6"/>
  </w:num>
  <w:num w:numId="13">
    <w:abstractNumId w:val="14"/>
  </w:num>
  <w:num w:numId="14">
    <w:abstractNumId w:val="12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FE8"/>
    <w:rsid w:val="00030172"/>
    <w:rsid w:val="00031750"/>
    <w:rsid w:val="00032A31"/>
    <w:rsid w:val="00054101"/>
    <w:rsid w:val="000652A8"/>
    <w:rsid w:val="00066735"/>
    <w:rsid w:val="00075676"/>
    <w:rsid w:val="000913C5"/>
    <w:rsid w:val="00093108"/>
    <w:rsid w:val="000C25C5"/>
    <w:rsid w:val="000C4878"/>
    <w:rsid w:val="000D66BD"/>
    <w:rsid w:val="00150253"/>
    <w:rsid w:val="00152AFC"/>
    <w:rsid w:val="00176DD4"/>
    <w:rsid w:val="001836D6"/>
    <w:rsid w:val="001A3847"/>
    <w:rsid w:val="001B2F11"/>
    <w:rsid w:val="001C111C"/>
    <w:rsid w:val="002207BF"/>
    <w:rsid w:val="00224F4C"/>
    <w:rsid w:val="002272E7"/>
    <w:rsid w:val="00231FF9"/>
    <w:rsid w:val="00242869"/>
    <w:rsid w:val="00253766"/>
    <w:rsid w:val="002574AD"/>
    <w:rsid w:val="00262DDC"/>
    <w:rsid w:val="00266137"/>
    <w:rsid w:val="00276D09"/>
    <w:rsid w:val="002870F1"/>
    <w:rsid w:val="002E0405"/>
    <w:rsid w:val="002E0C89"/>
    <w:rsid w:val="0030440E"/>
    <w:rsid w:val="00331775"/>
    <w:rsid w:val="00343ADE"/>
    <w:rsid w:val="00392DFD"/>
    <w:rsid w:val="00402777"/>
    <w:rsid w:val="004319DE"/>
    <w:rsid w:val="00450ACA"/>
    <w:rsid w:val="004552D4"/>
    <w:rsid w:val="00477C42"/>
    <w:rsid w:val="004867B0"/>
    <w:rsid w:val="004C5531"/>
    <w:rsid w:val="004E1FF9"/>
    <w:rsid w:val="004E5211"/>
    <w:rsid w:val="00514071"/>
    <w:rsid w:val="00517497"/>
    <w:rsid w:val="00547626"/>
    <w:rsid w:val="00565627"/>
    <w:rsid w:val="00571BC2"/>
    <w:rsid w:val="00573AB2"/>
    <w:rsid w:val="005A1D2C"/>
    <w:rsid w:val="005B639D"/>
    <w:rsid w:val="005C79E7"/>
    <w:rsid w:val="005E33A9"/>
    <w:rsid w:val="005F2035"/>
    <w:rsid w:val="0063356D"/>
    <w:rsid w:val="00663F5E"/>
    <w:rsid w:val="006702F8"/>
    <w:rsid w:val="006850E5"/>
    <w:rsid w:val="006A7EC1"/>
    <w:rsid w:val="006B1315"/>
    <w:rsid w:val="006C56CE"/>
    <w:rsid w:val="006E03DC"/>
    <w:rsid w:val="00705027"/>
    <w:rsid w:val="0070784E"/>
    <w:rsid w:val="00733BEF"/>
    <w:rsid w:val="0077316F"/>
    <w:rsid w:val="00784520"/>
    <w:rsid w:val="007A5BE0"/>
    <w:rsid w:val="007C61EE"/>
    <w:rsid w:val="008229F5"/>
    <w:rsid w:val="00825DD9"/>
    <w:rsid w:val="00846DB5"/>
    <w:rsid w:val="00873985"/>
    <w:rsid w:val="00874C56"/>
    <w:rsid w:val="008C523D"/>
    <w:rsid w:val="008D5231"/>
    <w:rsid w:val="008E0B38"/>
    <w:rsid w:val="008E27FB"/>
    <w:rsid w:val="008F5A47"/>
    <w:rsid w:val="009103CB"/>
    <w:rsid w:val="009206AD"/>
    <w:rsid w:val="00983423"/>
    <w:rsid w:val="0099444A"/>
    <w:rsid w:val="009C6A36"/>
    <w:rsid w:val="009F0C2F"/>
    <w:rsid w:val="009F4ECD"/>
    <w:rsid w:val="00A11273"/>
    <w:rsid w:val="00A20482"/>
    <w:rsid w:val="00A3455F"/>
    <w:rsid w:val="00A40D03"/>
    <w:rsid w:val="00A85B79"/>
    <w:rsid w:val="00A944E8"/>
    <w:rsid w:val="00AB057D"/>
    <w:rsid w:val="00AF0E8E"/>
    <w:rsid w:val="00B35FE8"/>
    <w:rsid w:val="00B36B96"/>
    <w:rsid w:val="00B44EFC"/>
    <w:rsid w:val="00BD279C"/>
    <w:rsid w:val="00C17D4C"/>
    <w:rsid w:val="00C637B4"/>
    <w:rsid w:val="00C814A1"/>
    <w:rsid w:val="00C92DD4"/>
    <w:rsid w:val="00CB263A"/>
    <w:rsid w:val="00CC7DF4"/>
    <w:rsid w:val="00CD5144"/>
    <w:rsid w:val="00CE36BC"/>
    <w:rsid w:val="00DA26DA"/>
    <w:rsid w:val="00DC66C5"/>
    <w:rsid w:val="00DE7A2A"/>
    <w:rsid w:val="00E01A46"/>
    <w:rsid w:val="00E2064C"/>
    <w:rsid w:val="00E54E84"/>
    <w:rsid w:val="00E77505"/>
    <w:rsid w:val="00E85A42"/>
    <w:rsid w:val="00E863FD"/>
    <w:rsid w:val="00EC4F66"/>
    <w:rsid w:val="00ED76FA"/>
    <w:rsid w:val="00EF26EA"/>
    <w:rsid w:val="00F02040"/>
    <w:rsid w:val="00F0555F"/>
    <w:rsid w:val="00F26395"/>
    <w:rsid w:val="00F26F93"/>
    <w:rsid w:val="00F327B1"/>
    <w:rsid w:val="00F72609"/>
    <w:rsid w:val="00F97012"/>
    <w:rsid w:val="00FB2705"/>
    <w:rsid w:val="00FC2D1E"/>
    <w:rsid w:val="00FD2EB4"/>
    <w:rsid w:val="00FD3F1A"/>
    <w:rsid w:val="00FD66D8"/>
    <w:rsid w:val="00FE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7CD740E"/>
  <w15:docId w15:val="{1D8DE51E-6715-4B67-94D3-E85557C5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3766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6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78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784E"/>
  </w:style>
  <w:style w:type="paragraph" w:styleId="Piedepgina">
    <w:name w:val="footer"/>
    <w:basedOn w:val="Normal"/>
    <w:link w:val="PiedepginaCar"/>
    <w:uiPriority w:val="99"/>
    <w:unhideWhenUsed/>
    <w:rsid w:val="007078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784E"/>
  </w:style>
  <w:style w:type="paragraph" w:styleId="Textodeglobo">
    <w:name w:val="Balloon Text"/>
    <w:basedOn w:val="Normal"/>
    <w:link w:val="TextodegloboCar"/>
    <w:uiPriority w:val="99"/>
    <w:semiHidden/>
    <w:unhideWhenUsed/>
    <w:rsid w:val="00707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84E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uiPriority w:val="99"/>
    <w:unhideWhenUsed/>
    <w:rsid w:val="0070784E"/>
    <w:rPr>
      <w:rFonts w:eastAsia="Times New Roman" w:cs="Times New Roman"/>
      <w:bCs w:val="0"/>
      <w:iCs w:val="0"/>
      <w:szCs w:val="22"/>
      <w:lang w:val="es-ES"/>
    </w:rPr>
  </w:style>
  <w:style w:type="table" w:styleId="Tablaconcuadrcula">
    <w:name w:val="Table Grid"/>
    <w:basedOn w:val="Tablanormal"/>
    <w:uiPriority w:val="59"/>
    <w:rsid w:val="00707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272E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76DD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SON%20RINCON\Desktop\WILSON%20RINCON%20SUAREZ\UNIMINUTO\tallerUNIMINU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B3873E-871D-46F8-988B-93906888A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tallerUNIMINUTO</Template>
  <TotalTime>0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PARCIAL CORTE 1</vt:lpstr>
    </vt:vector>
  </TitlesOfParts>
  <Company>Hewlett-Packard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PARCIAL CORTE 1</dc:title>
  <dc:creator>WILSON RINCON</dc:creator>
  <cp:lastModifiedBy>leidy rios</cp:lastModifiedBy>
  <cp:revision>2</cp:revision>
  <cp:lastPrinted>2013-03-11T03:21:00Z</cp:lastPrinted>
  <dcterms:created xsi:type="dcterms:W3CDTF">2018-09-10T08:00:00Z</dcterms:created>
  <dcterms:modified xsi:type="dcterms:W3CDTF">2018-09-10T08:00:00Z</dcterms:modified>
</cp:coreProperties>
</file>